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74"/>
        <w:gridCol w:w="6891"/>
      </w:tblGrid>
      <w:tr w:rsidR="002C2CDD" w:rsidRPr="00906BEE" w14:paraId="3F1EC3AE" w14:textId="77777777" w:rsidTr="0071203E">
        <w:trPr>
          <w:trHeight w:val="11628"/>
        </w:trPr>
        <w:tc>
          <w:tcPr>
            <w:tcW w:w="3771" w:type="dxa"/>
            <w:tcMar>
              <w:top w:w="504" w:type="dxa"/>
              <w:right w:w="720" w:type="dxa"/>
            </w:tcMar>
          </w:tcPr>
          <w:p w14:paraId="3CA88C58" w14:textId="2BCE1C13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F17D411" wp14:editId="49DAE7F8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-400050</wp:posOffset>
                      </wp:positionV>
                      <wp:extent cx="666559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1ECDB16" id="Group 1" o:spid="_x0000_s1026" alt="Title: Header graphics" style="position:absolute;margin-left:0;margin-top:-31.5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FE0936">
              <w:t>H.I.</w:t>
            </w:r>
          </w:p>
          <w:p w14:paraId="22C6721B" w14:textId="77777777" w:rsidR="00FE0936" w:rsidRDefault="00FE0936" w:rsidP="007569C1">
            <w:pPr>
              <w:pStyle w:val="Heading3"/>
            </w:pPr>
          </w:p>
          <w:p w14:paraId="291CDC25" w14:textId="09DA9D05" w:rsidR="00A50939" w:rsidRPr="00906BEE" w:rsidRDefault="007829ED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F4740D90C4184646A6AEF53811734F84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62247381" w14:textId="014BA37A" w:rsidR="002C2CDD" w:rsidRPr="00906BEE" w:rsidRDefault="009D6FCE" w:rsidP="009D6FCE">
            <w:r>
              <w:t>To obtain a job at a company where I can apply my skills, receive mentorship to grow my skills, and to become a better developer to help myself and my employer.</w:t>
            </w:r>
            <w:r w:rsidR="003D3521">
              <w:t xml:space="preserve"> I also bring my knowledge of the Banking/Finance industry that can bring value to your team now and continue to so for the company for many years to come. </w:t>
            </w:r>
          </w:p>
          <w:p w14:paraId="2B70067D" w14:textId="77777777" w:rsidR="002C2CDD" w:rsidRPr="00906BEE" w:rsidRDefault="007829ED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710E69E496B2409B876DE9B4136FDE5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1225C907" w14:textId="77777777" w:rsidR="00741125" w:rsidRDefault="009D6FCE" w:rsidP="009D6FCE">
            <w:pPr>
              <w:pStyle w:val="ListParagraph"/>
              <w:numPr>
                <w:ilvl w:val="0"/>
                <w:numId w:val="11"/>
              </w:numPr>
            </w:pPr>
            <w:r>
              <w:t>HTML</w:t>
            </w:r>
          </w:p>
          <w:p w14:paraId="14B03BF9" w14:textId="77777777" w:rsidR="009D6FCE" w:rsidRDefault="009D6FCE" w:rsidP="009D6FCE">
            <w:pPr>
              <w:pStyle w:val="ListParagraph"/>
              <w:numPr>
                <w:ilvl w:val="0"/>
                <w:numId w:val="11"/>
              </w:numPr>
            </w:pPr>
            <w:r>
              <w:t>CSS</w:t>
            </w:r>
          </w:p>
          <w:p w14:paraId="74C5FC91" w14:textId="77777777" w:rsidR="009D6FCE" w:rsidRDefault="009D6FCE" w:rsidP="009D6FCE">
            <w:pPr>
              <w:pStyle w:val="ListParagraph"/>
              <w:numPr>
                <w:ilvl w:val="0"/>
                <w:numId w:val="11"/>
              </w:numPr>
            </w:pPr>
            <w:r>
              <w:t>JAVASCRIPT</w:t>
            </w:r>
          </w:p>
          <w:p w14:paraId="6D8F26A8" w14:textId="77777777" w:rsidR="009D6FCE" w:rsidRDefault="003D3521" w:rsidP="009D6FCE">
            <w:pPr>
              <w:pStyle w:val="ListParagraph"/>
              <w:numPr>
                <w:ilvl w:val="0"/>
                <w:numId w:val="11"/>
              </w:numPr>
            </w:pPr>
            <w:r>
              <w:t>GIT</w:t>
            </w:r>
          </w:p>
          <w:p w14:paraId="63B170AC" w14:textId="77777777" w:rsidR="003D3521" w:rsidRDefault="003D3521" w:rsidP="009D6FCE">
            <w:pPr>
              <w:pStyle w:val="ListParagraph"/>
              <w:numPr>
                <w:ilvl w:val="0"/>
                <w:numId w:val="11"/>
              </w:numPr>
            </w:pPr>
            <w:r>
              <w:t>GITHUB</w:t>
            </w:r>
          </w:p>
          <w:p w14:paraId="76C9A5DF" w14:textId="77777777" w:rsidR="003D3521" w:rsidRDefault="003D3521" w:rsidP="009D6FCE">
            <w:pPr>
              <w:pStyle w:val="ListParagraph"/>
              <w:numPr>
                <w:ilvl w:val="0"/>
                <w:numId w:val="11"/>
              </w:numPr>
            </w:pPr>
            <w:r>
              <w:t>PHOTOSHOP</w:t>
            </w:r>
          </w:p>
          <w:p w14:paraId="03B5AF19" w14:textId="1CF8FB90" w:rsidR="003D3521" w:rsidRPr="00906BEE" w:rsidRDefault="003D3521" w:rsidP="009D6FCE">
            <w:pPr>
              <w:pStyle w:val="ListParagraph"/>
              <w:numPr>
                <w:ilvl w:val="0"/>
                <w:numId w:val="11"/>
              </w:numPr>
            </w:pPr>
            <w:r>
              <w:t>CHROME DEV TOOLS</w:t>
            </w:r>
          </w:p>
        </w:tc>
        <w:tc>
          <w:tcPr>
            <w:tcW w:w="6708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horzAnchor="margin" w:tblpY="-420"/>
              <w:tblOverlap w:val="never"/>
              <w:tblW w:w="66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627"/>
            </w:tblGrid>
            <w:tr w:rsidR="00C612DA" w:rsidRPr="00906BEE" w14:paraId="5FD3C54E" w14:textId="77777777" w:rsidTr="00C10649">
              <w:trPr>
                <w:trHeight w:hRule="exact" w:val="1720"/>
              </w:trPr>
              <w:tc>
                <w:tcPr>
                  <w:tcW w:w="6627" w:type="dxa"/>
                  <w:vAlign w:val="center"/>
                </w:tcPr>
                <w:p w14:paraId="6C0B02B5" w14:textId="06022270" w:rsidR="00C612DA" w:rsidRPr="009D6FCE" w:rsidRDefault="007829ED" w:rsidP="00C612DA">
                  <w:pPr>
                    <w:pStyle w:val="Heading1"/>
                    <w:outlineLvl w:val="0"/>
                    <w:rPr>
                      <w:sz w:val="18"/>
                      <w:szCs w:val="18"/>
                    </w:rPr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65CCCA843C2443DDA6D693C13DEF7D2E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9D6FCE">
                        <w:t>Hamza ishfaq</w:t>
                      </w:r>
                    </w:sdtContent>
                  </w:sdt>
                </w:p>
                <w:p w14:paraId="7D73D588" w14:textId="3D8499F1" w:rsidR="00906BEE" w:rsidRPr="00906BEE" w:rsidRDefault="007829ED" w:rsidP="00906BEE">
                  <w:pPr>
                    <w:pStyle w:val="Heading2"/>
                    <w:outlineLvl w:val="1"/>
                  </w:pPr>
                  <w:sdt>
                    <w:sdtPr>
                      <w:rPr>
                        <w:sz w:val="18"/>
                        <w:szCs w:val="18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CFA355FF11574B2182E0E537F3F0000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D6FCE" w:rsidRPr="009D6FCE">
                        <w:rPr>
                          <w:sz w:val="18"/>
                          <w:szCs w:val="18"/>
                        </w:rPr>
                        <w:t>Front end developer</w:t>
                      </w:r>
                    </w:sdtContent>
                  </w:sdt>
                  <w:r w:rsidR="007D6458" w:rsidRPr="009D6FCE">
                    <w:rPr>
                      <w:sz w:val="18"/>
                      <w:szCs w:val="18"/>
                    </w:rPr>
                    <w:t xml:space="preserve"> |</w:t>
                  </w:r>
                  <w:r w:rsidR="003D3521">
                    <w:rPr>
                      <w:sz w:val="18"/>
                      <w:szCs w:val="18"/>
                    </w:rPr>
                    <w:t xml:space="preserve"> Phone Number: 647-745-1267 |</w:t>
                  </w:r>
                  <w:r w:rsidR="009D6FCE">
                    <w:rPr>
                      <w:sz w:val="18"/>
                      <w:szCs w:val="18"/>
                    </w:rPr>
                    <w:t>Email: hamzaishfaq980@gmail.com</w:t>
                  </w:r>
                  <w:r w:rsidR="007D6458" w:rsidRPr="009D6FCE">
                    <w:rPr>
                      <w:sz w:val="18"/>
                      <w:szCs w:val="18"/>
                    </w:rPr>
                    <w:t xml:space="preserve"> </w:t>
                  </w:r>
                  <w:sdt>
                    <w:sdtPr>
                      <w:rPr>
                        <w:sz w:val="18"/>
                        <w:szCs w:val="18"/>
                      </w:rPr>
                      <w:alias w:val="Link to other online properties:"/>
                      <w:tag w:val="Link to other online properties:"/>
                      <w:id w:val="-760060136"/>
                      <w:placeholder>
                        <w:docPart w:val="7D5C7341B34E45B3948B78CF9114CAC9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D6FCE" w:rsidRPr="009D6FCE">
                        <w:rPr>
                          <w:sz w:val="18"/>
                          <w:szCs w:val="18"/>
                        </w:rPr>
                        <w:t>Portfolio: https://hamzaishfaq7.github.io/Portfolio/ | Github: https://github.com/hamzaishfaq7/Portfolio</w:t>
                      </w:r>
                    </w:sdtContent>
                  </w:sdt>
                </w:p>
              </w:tc>
            </w:tr>
          </w:tbl>
          <w:p w14:paraId="5A4527C3" w14:textId="77777777" w:rsidR="002C2CDD" w:rsidRPr="00906BEE" w:rsidRDefault="007829ED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124754AC9EEC497490CF5F44CF601E9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A13494B" w14:textId="58F333B1" w:rsidR="002C2CDD" w:rsidRPr="00906BEE" w:rsidRDefault="00C10649" w:rsidP="007569C1">
            <w:pPr>
              <w:pStyle w:val="Heading4"/>
            </w:pPr>
            <w:r>
              <w:t>personal banking advisor</w:t>
            </w:r>
            <w:r w:rsidR="002C2CDD" w:rsidRPr="00906BEE">
              <w:t xml:space="preserve"> • </w:t>
            </w:r>
            <w:r>
              <w:t>td canada trust</w:t>
            </w:r>
            <w:r w:rsidR="002C2CDD" w:rsidRPr="00906BEE">
              <w:t xml:space="preserve"> • </w:t>
            </w:r>
            <w:r>
              <w:t>nov 2017</w:t>
            </w:r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7AC9F517B2B74C93BB4620EA2092679D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  <w:r>
              <w:t xml:space="preserve"> - present</w:t>
            </w:r>
          </w:p>
          <w:p w14:paraId="40EF99D6" w14:textId="30503258" w:rsidR="002C2CDD" w:rsidRDefault="002C2CDD" w:rsidP="007569C1"/>
          <w:p w14:paraId="0FA81863" w14:textId="489A3887" w:rsidR="00C10649" w:rsidRPr="00906BEE" w:rsidRDefault="00C10649" w:rsidP="007569C1">
            <w:r>
              <w:t xml:space="preserve">Advised clients of TD about their daily banking, investments, borrowing, as well as planning out their financial journey to get to where they want to be. </w:t>
            </w:r>
          </w:p>
          <w:p w14:paraId="42ED8D8B" w14:textId="0D5B20FC" w:rsidR="002C2CDD" w:rsidRPr="00906BEE" w:rsidRDefault="00C10649" w:rsidP="007569C1">
            <w:pPr>
              <w:pStyle w:val="Heading4"/>
            </w:pPr>
            <w:r>
              <w:t>computer sales associate</w:t>
            </w:r>
            <w:r w:rsidR="002C2CDD" w:rsidRPr="00906BEE">
              <w:t xml:space="preserve"> • </w:t>
            </w:r>
            <w:r>
              <w:t>bestbuy</w:t>
            </w:r>
            <w:r w:rsidR="002C2CDD" w:rsidRPr="00906BEE">
              <w:t xml:space="preserve"> • </w:t>
            </w:r>
            <w:r>
              <w:t>sep 2021</w:t>
            </w:r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A642F98B31814EC0A5339A10B6B1CC22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  <w:r>
              <w:t xml:space="preserve"> - present</w:t>
            </w:r>
          </w:p>
          <w:p w14:paraId="5CC11930" w14:textId="38914EE3" w:rsidR="00C10649" w:rsidRDefault="00C10649" w:rsidP="007569C1"/>
          <w:p w14:paraId="54BF3FFA" w14:textId="03020D0B" w:rsidR="00C10649" w:rsidRPr="00906BEE" w:rsidRDefault="00C10649" w:rsidP="007569C1">
            <w:r>
              <w:t>Helped customers select products based on their needs and wants. Recommended setup and solutions for problems that customers face on a daily basis.</w:t>
            </w:r>
          </w:p>
          <w:p w14:paraId="17FD11F3" w14:textId="77777777" w:rsidR="002C2CDD" w:rsidRPr="00906BEE" w:rsidRDefault="007829ED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780ECB0EA514915B4FECE7016D08BF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62A65996" w14:textId="2F152BDC" w:rsidR="002C2CDD" w:rsidRPr="00906BEE" w:rsidRDefault="00FE0936" w:rsidP="007569C1">
            <w:pPr>
              <w:pStyle w:val="Heading4"/>
            </w:pPr>
            <w:r>
              <w:t>html, css, javascript, git/github</w:t>
            </w:r>
            <w:r w:rsidR="002C2CDD" w:rsidRPr="00906BEE">
              <w:t xml:space="preserve"> • </w:t>
            </w:r>
            <w:r>
              <w:t>September 2020</w:t>
            </w:r>
            <w:r w:rsidR="002C2CDD" w:rsidRPr="00906BEE">
              <w:t xml:space="preserve"> • </w:t>
            </w:r>
            <w:r>
              <w:t>self taught</w:t>
            </w:r>
          </w:p>
          <w:p w14:paraId="22C7C62E" w14:textId="6ABF42B5" w:rsidR="002C2CDD" w:rsidRPr="00906BEE" w:rsidRDefault="00FE0936" w:rsidP="007569C1">
            <w:r>
              <w:t xml:space="preserve">Self-taught myself about </w:t>
            </w:r>
            <w:proofErr w:type="gramStart"/>
            <w:r>
              <w:t>Front End</w:t>
            </w:r>
            <w:proofErr w:type="gramEnd"/>
            <w:r>
              <w:t xml:space="preserve"> Development, looking to expand and apply my skills </w:t>
            </w:r>
            <w:r w:rsidR="00C10649">
              <w:t xml:space="preserve">at a professional level. </w:t>
            </w:r>
          </w:p>
          <w:p w14:paraId="650AA1C2" w14:textId="7C4FD38B" w:rsidR="002C2CDD" w:rsidRPr="00906BEE" w:rsidRDefault="00FE0936" w:rsidP="007569C1">
            <w:pPr>
              <w:pStyle w:val="Heading4"/>
            </w:pPr>
            <w:r>
              <w:t>Bachelor of Commerce, Major in Global Management</w:t>
            </w:r>
            <w:r w:rsidR="002C2CDD" w:rsidRPr="00906BEE">
              <w:t xml:space="preserve"> • </w:t>
            </w:r>
            <w:r>
              <w:t>Expected may 2023</w:t>
            </w:r>
            <w:r w:rsidR="002C2CDD" w:rsidRPr="00906BEE">
              <w:t xml:space="preserve"> • </w:t>
            </w:r>
            <w:r>
              <w:t>ryerson university</w:t>
            </w:r>
          </w:p>
          <w:p w14:paraId="1F7AA528" w14:textId="77777777" w:rsidR="00741125" w:rsidRPr="00906BEE" w:rsidRDefault="00FE0936" w:rsidP="003D3521">
            <w:r>
              <w:t>Currently enrolled at Ryerson University, finishing up the remainder of my degree</w:t>
            </w:r>
            <w:r w:rsidR="00C10649">
              <w:t>.</w:t>
            </w:r>
          </w:p>
        </w:tc>
      </w:tr>
    </w:tbl>
    <w:p w14:paraId="13E15CD2" w14:textId="4495474C" w:rsidR="00C62C50" w:rsidRDefault="00C62C50" w:rsidP="0071203E"/>
    <w:sectPr w:rsidR="00C62C50" w:rsidSect="00F03187"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0554A" w14:textId="77777777" w:rsidR="007829ED" w:rsidRDefault="007829ED" w:rsidP="00713050">
      <w:pPr>
        <w:spacing w:line="240" w:lineRule="auto"/>
      </w:pPr>
      <w:r>
        <w:separator/>
      </w:r>
    </w:p>
  </w:endnote>
  <w:endnote w:type="continuationSeparator" w:id="0">
    <w:p w14:paraId="71498B89" w14:textId="77777777" w:rsidR="007829ED" w:rsidRDefault="007829E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700"/>
      <w:gridCol w:w="2700"/>
      <w:gridCol w:w="2700"/>
      <w:gridCol w:w="2700"/>
    </w:tblGrid>
    <w:tr w:rsidR="00C2098A" w14:paraId="1E16C0C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F8189D7" w14:textId="28FDC6EB" w:rsidR="00C2098A" w:rsidRDefault="00C2098A" w:rsidP="003D3521">
          <w:pPr>
            <w:pStyle w:val="Footer"/>
            <w:jc w:val="left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791E3B0" w14:textId="00BEE153" w:rsidR="00C2098A" w:rsidRDefault="00C2098A" w:rsidP="003D3521">
          <w:pPr>
            <w:pStyle w:val="Footer"/>
            <w:jc w:val="left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D87D9B" w14:textId="4088DBDF" w:rsidR="00C2098A" w:rsidRDefault="00C2098A" w:rsidP="003D3521">
          <w:pPr>
            <w:pStyle w:val="Footer"/>
            <w:jc w:val="left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574C4B" w14:textId="1392C26D" w:rsidR="00C2098A" w:rsidRDefault="00C2098A" w:rsidP="003D3521">
          <w:pPr>
            <w:pStyle w:val="Footer"/>
            <w:jc w:val="left"/>
          </w:pPr>
        </w:p>
      </w:tc>
    </w:tr>
    <w:tr w:rsidR="00684488" w14:paraId="66D4028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9EF4400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B109170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5A83C91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2288070" w14:textId="77777777" w:rsidR="00684488" w:rsidRPr="00C2098A" w:rsidRDefault="00684488" w:rsidP="00811117">
          <w:pPr>
            <w:pStyle w:val="Footer"/>
          </w:pPr>
        </w:p>
      </w:tc>
    </w:tr>
  </w:tbl>
  <w:p w14:paraId="6E71FDF0" w14:textId="0497D31A" w:rsidR="00C2098A" w:rsidRDefault="00C2098A" w:rsidP="00217980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7BD52" w14:textId="77777777" w:rsidR="007829ED" w:rsidRDefault="007829ED" w:rsidP="00713050">
      <w:pPr>
        <w:spacing w:line="240" w:lineRule="auto"/>
      </w:pPr>
      <w:r>
        <w:separator/>
      </w:r>
    </w:p>
  </w:footnote>
  <w:footnote w:type="continuationSeparator" w:id="0">
    <w:p w14:paraId="051AFF91" w14:textId="77777777" w:rsidR="007829ED" w:rsidRDefault="007829E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F991" w14:textId="1631C964" w:rsidR="003D3521" w:rsidRDefault="003D3521">
    <w:pPr>
      <w:pStyle w:val="Header"/>
    </w:pPr>
  </w:p>
  <w:p w14:paraId="346FDBDA" w14:textId="77777777" w:rsidR="00217980" w:rsidRPr="001A5CA9" w:rsidRDefault="00217980" w:rsidP="001A5C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9DF8C" w14:textId="08EB5775" w:rsidR="003D3521" w:rsidRDefault="003D3521">
    <w:pPr>
      <w:pStyle w:val="Header"/>
    </w:pPr>
  </w:p>
  <w:p w14:paraId="2B111C7F" w14:textId="77777777" w:rsidR="003D3521" w:rsidRDefault="003D3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951D60"/>
    <w:multiLevelType w:val="hybridMultilevel"/>
    <w:tmpl w:val="288AB028"/>
    <w:lvl w:ilvl="0" w:tplc="405C8E72">
      <w:start w:val="8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CE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D3521"/>
    <w:rsid w:val="003E4BD0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203E"/>
    <w:rsid w:val="00713050"/>
    <w:rsid w:val="00741125"/>
    <w:rsid w:val="00746F7F"/>
    <w:rsid w:val="007569C1"/>
    <w:rsid w:val="00763832"/>
    <w:rsid w:val="00772919"/>
    <w:rsid w:val="007829ED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D6FCE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10649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03187"/>
    <w:rsid w:val="00F207C0"/>
    <w:rsid w:val="00F20AE5"/>
    <w:rsid w:val="00F47E97"/>
    <w:rsid w:val="00F645C7"/>
    <w:rsid w:val="00FE093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810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936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za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740D90C4184646A6AEF53811734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5370B-57EA-4097-A59D-077E14C97108}"/>
      </w:docPartPr>
      <w:docPartBody>
        <w:p w:rsidR="000F0B06" w:rsidRDefault="00794FFB">
          <w:pPr>
            <w:pStyle w:val="F4740D90C4184646A6AEF53811734F84"/>
          </w:pPr>
          <w:r w:rsidRPr="00906BEE">
            <w:t>Objective</w:t>
          </w:r>
        </w:p>
      </w:docPartBody>
    </w:docPart>
    <w:docPart>
      <w:docPartPr>
        <w:name w:val="710E69E496B2409B876DE9B4136FD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913E-35DB-4022-BF4D-3A73A462B405}"/>
      </w:docPartPr>
      <w:docPartBody>
        <w:p w:rsidR="000F0B06" w:rsidRDefault="00794FFB">
          <w:pPr>
            <w:pStyle w:val="710E69E496B2409B876DE9B4136FDE5A"/>
          </w:pPr>
          <w:r w:rsidRPr="00906BEE">
            <w:t>Skills</w:t>
          </w:r>
        </w:p>
      </w:docPartBody>
    </w:docPart>
    <w:docPart>
      <w:docPartPr>
        <w:name w:val="65CCCA843C2443DDA6D693C13DEF7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8A26A-930D-46AF-AEDA-B8F3B21DED4D}"/>
      </w:docPartPr>
      <w:docPartBody>
        <w:p w:rsidR="000F0B06" w:rsidRDefault="00794FFB">
          <w:pPr>
            <w:pStyle w:val="65CCCA843C2443DDA6D693C13DEF7D2E"/>
          </w:pPr>
          <w:r>
            <w:t>Your name</w:t>
          </w:r>
        </w:p>
      </w:docPartBody>
    </w:docPart>
    <w:docPart>
      <w:docPartPr>
        <w:name w:val="CFA355FF11574B2182E0E537F3F00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920EF-B659-4C40-AB40-2D620D085505}"/>
      </w:docPartPr>
      <w:docPartBody>
        <w:p w:rsidR="000F0B06" w:rsidRDefault="00794FFB">
          <w:pPr>
            <w:pStyle w:val="CFA355FF11574B2182E0E537F3F00003"/>
          </w:pPr>
          <w:r w:rsidRPr="007D6458">
            <w:t>Profession or Industry</w:t>
          </w:r>
        </w:p>
      </w:docPartBody>
    </w:docPart>
    <w:docPart>
      <w:docPartPr>
        <w:name w:val="7D5C7341B34E45B3948B78CF9114C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31513-28A0-4483-B012-AF3649593D62}"/>
      </w:docPartPr>
      <w:docPartBody>
        <w:p w:rsidR="000F0B06" w:rsidRDefault="00794FFB">
          <w:pPr>
            <w:pStyle w:val="7D5C7341B34E45B3948B78CF9114CAC9"/>
          </w:pPr>
          <w:r w:rsidRPr="007D6458">
            <w:t>Link to other online properties: Portfolio/Website/Blog</w:t>
          </w:r>
        </w:p>
      </w:docPartBody>
    </w:docPart>
    <w:docPart>
      <w:docPartPr>
        <w:name w:val="124754AC9EEC497490CF5F44CF601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12A5A-D825-4F35-A15F-ECAE9F71B3CD}"/>
      </w:docPartPr>
      <w:docPartBody>
        <w:p w:rsidR="000F0B06" w:rsidRDefault="00794FFB">
          <w:pPr>
            <w:pStyle w:val="124754AC9EEC497490CF5F44CF601E97"/>
          </w:pPr>
          <w:r w:rsidRPr="00906BEE">
            <w:t>Experience</w:t>
          </w:r>
        </w:p>
      </w:docPartBody>
    </w:docPart>
    <w:docPart>
      <w:docPartPr>
        <w:name w:val="7AC9F517B2B74C93BB4620EA20926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13206-0A40-4740-8055-8157FED1EC91}"/>
      </w:docPartPr>
      <w:docPartBody>
        <w:p w:rsidR="000F0B06" w:rsidRDefault="00794FFB">
          <w:pPr>
            <w:pStyle w:val="7AC9F517B2B74C93BB4620EA2092679D"/>
          </w:pPr>
          <w:r w:rsidRPr="00906BEE">
            <w:t>To</w:t>
          </w:r>
        </w:p>
      </w:docPartBody>
    </w:docPart>
    <w:docPart>
      <w:docPartPr>
        <w:name w:val="A642F98B31814EC0A5339A10B6B1C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CF3C8-2BBA-4239-9D2D-69AEF7CBC41F}"/>
      </w:docPartPr>
      <w:docPartBody>
        <w:p w:rsidR="000F0B06" w:rsidRDefault="00794FFB">
          <w:pPr>
            <w:pStyle w:val="A642F98B31814EC0A5339A10B6B1CC22"/>
          </w:pPr>
          <w:r w:rsidRPr="00906BEE">
            <w:t>To</w:t>
          </w:r>
        </w:p>
      </w:docPartBody>
    </w:docPart>
    <w:docPart>
      <w:docPartPr>
        <w:name w:val="8780ECB0EA514915B4FECE7016D08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B007A-FF68-4076-B308-55A3CA5401F3}"/>
      </w:docPartPr>
      <w:docPartBody>
        <w:p w:rsidR="000F0B06" w:rsidRDefault="00794FFB">
          <w:pPr>
            <w:pStyle w:val="8780ECB0EA514915B4FECE7016D08BFD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A4"/>
    <w:rsid w:val="00083EA4"/>
    <w:rsid w:val="000F0B06"/>
    <w:rsid w:val="00794FFB"/>
    <w:rsid w:val="007A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740D90C4184646A6AEF53811734F84">
    <w:name w:val="F4740D90C4184646A6AEF53811734F84"/>
  </w:style>
  <w:style w:type="paragraph" w:customStyle="1" w:styleId="710E69E496B2409B876DE9B4136FDE5A">
    <w:name w:val="710E69E496B2409B876DE9B4136FDE5A"/>
  </w:style>
  <w:style w:type="paragraph" w:customStyle="1" w:styleId="65CCCA843C2443DDA6D693C13DEF7D2E">
    <w:name w:val="65CCCA843C2443DDA6D693C13DEF7D2E"/>
  </w:style>
  <w:style w:type="paragraph" w:customStyle="1" w:styleId="CFA355FF11574B2182E0E537F3F00003">
    <w:name w:val="CFA355FF11574B2182E0E537F3F00003"/>
  </w:style>
  <w:style w:type="paragraph" w:customStyle="1" w:styleId="7D5C7341B34E45B3948B78CF9114CAC9">
    <w:name w:val="7D5C7341B34E45B3948B78CF9114CAC9"/>
  </w:style>
  <w:style w:type="paragraph" w:customStyle="1" w:styleId="124754AC9EEC497490CF5F44CF601E97">
    <w:name w:val="124754AC9EEC497490CF5F44CF601E97"/>
  </w:style>
  <w:style w:type="paragraph" w:customStyle="1" w:styleId="7AC9F517B2B74C93BB4620EA2092679D">
    <w:name w:val="7AC9F517B2B74C93BB4620EA2092679D"/>
  </w:style>
  <w:style w:type="paragraph" w:customStyle="1" w:styleId="A642F98B31814EC0A5339A10B6B1CC22">
    <w:name w:val="A642F98B31814EC0A5339A10B6B1CC22"/>
  </w:style>
  <w:style w:type="paragraph" w:customStyle="1" w:styleId="8780ECB0EA514915B4FECE7016D08BFD">
    <w:name w:val="8780ECB0EA514915B4FECE7016D08B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BBBD9D7-488A-45E0-9CBE-1A19BB382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developer</dc:subject>
  <dc:creator/>
  <cp:keywords/>
  <dc:description>Portfolio: https://hamzaishfaq7.github.io/Portfolio/ | Github: https://github.com/hamzaishfaq7/Portfolio</dc:description>
  <cp:lastModifiedBy/>
  <cp:revision>1</cp:revision>
  <dcterms:created xsi:type="dcterms:W3CDTF">2021-11-19T02:57:00Z</dcterms:created>
  <dcterms:modified xsi:type="dcterms:W3CDTF">2021-11-19T03:22:00Z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